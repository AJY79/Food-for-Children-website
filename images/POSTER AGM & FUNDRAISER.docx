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4741" w14:textId="77777777" w:rsidR="00B33B52" w:rsidRDefault="00B33B52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24"/>
          <w:szCs w:val="24"/>
        </w:rPr>
      </w:pPr>
    </w:p>
    <w:p w14:paraId="32283D6D" w14:textId="4D115B1C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7AC6A7" wp14:editId="312E4F28">
            <wp:extent cx="937260" cy="937260"/>
            <wp:effectExtent l="0" t="0" r="0" b="0"/>
            <wp:docPr id="899179739" name="Picture 1" descr="A round white circle with food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79739" name="Picture 1" descr="A round white circle with food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545" cy="9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1E1C" w14:textId="6820173C" w:rsidR="004527B1" w:rsidRP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24"/>
          <w:szCs w:val="24"/>
        </w:rPr>
      </w:pPr>
      <w:r w:rsidRPr="004527B1">
        <w:rPr>
          <w:rFonts w:ascii="Arial" w:hAnsi="Arial" w:cs="Arial"/>
          <w:b/>
          <w:bCs/>
          <w:sz w:val="40"/>
          <w:szCs w:val="40"/>
        </w:rPr>
        <w:t>FOOD FOR CHILDREN DEVON CIC</w:t>
      </w:r>
    </w:p>
    <w:p w14:paraId="1251D84F" w14:textId="59174B4D" w:rsidR="004527B1" w:rsidRPr="006F0F58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 w:rsidRPr="006F0F58">
        <w:rPr>
          <w:rFonts w:ascii="Arial" w:hAnsi="Arial" w:cs="Arial"/>
          <w:b/>
          <w:bCs/>
          <w:sz w:val="36"/>
          <w:szCs w:val="36"/>
        </w:rPr>
        <w:t>Notice of AGM on Monday 3</w:t>
      </w:r>
      <w:r w:rsidRPr="006F0F58">
        <w:rPr>
          <w:rFonts w:ascii="Arial" w:hAnsi="Arial" w:cs="Arial"/>
          <w:b/>
          <w:bCs/>
          <w:sz w:val="36"/>
          <w:szCs w:val="36"/>
          <w:vertAlign w:val="superscript"/>
        </w:rPr>
        <w:t>RD</w:t>
      </w:r>
      <w:r w:rsidRPr="006F0F58">
        <w:rPr>
          <w:rFonts w:ascii="Arial" w:hAnsi="Arial" w:cs="Arial"/>
          <w:b/>
          <w:bCs/>
          <w:sz w:val="36"/>
          <w:szCs w:val="36"/>
        </w:rPr>
        <w:t xml:space="preserve"> November 2025 in The Library at The Royal Seven Stars Hotel, Totnes at 6.30pm</w:t>
      </w:r>
    </w:p>
    <w:p w14:paraId="2CF570A4" w14:textId="77777777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14:paraId="1FACE321" w14:textId="77777777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52"/>
          <w:szCs w:val="52"/>
        </w:rPr>
      </w:pPr>
      <w:r w:rsidRPr="004527B1">
        <w:rPr>
          <w:rFonts w:ascii="Arial" w:hAnsi="Arial" w:cs="Arial"/>
          <w:b/>
          <w:bCs/>
          <w:sz w:val="52"/>
          <w:szCs w:val="52"/>
        </w:rPr>
        <w:t>ANNUAL FUNDRAISER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36931C1D" w14:textId="6E647A18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DINNER &amp; DANCE</w:t>
      </w:r>
    </w:p>
    <w:p w14:paraId="712F9D73" w14:textId="1A112355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Our most important fundraiser of the year</w:t>
      </w:r>
    </w:p>
    <w:p w14:paraId="1AAC7B61" w14:textId="39DD0E73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SPONSORED BY ROUNDHAM GARAGE UK LIMITED &amp; OTHERS</w:t>
      </w:r>
    </w:p>
    <w:p w14:paraId="7F0ACA18" w14:textId="3E8660B7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FRIDAY 5</w:t>
      </w:r>
      <w:r w:rsidRPr="004527B1">
        <w:rPr>
          <w:rFonts w:ascii="Arial" w:hAnsi="Arial" w:cs="Arial"/>
          <w:sz w:val="48"/>
          <w:szCs w:val="48"/>
          <w:vertAlign w:val="superscript"/>
        </w:rPr>
        <w:t>th</w:t>
      </w:r>
      <w:r>
        <w:rPr>
          <w:rFonts w:ascii="Arial" w:hAnsi="Arial" w:cs="Arial"/>
          <w:sz w:val="48"/>
          <w:szCs w:val="48"/>
        </w:rPr>
        <w:t xml:space="preserve"> DECEMBER 2025 </w:t>
      </w:r>
    </w:p>
    <w:p w14:paraId="5F57AB45" w14:textId="72F74A34" w:rsidR="00B33B52" w:rsidRPr="00B33B52" w:rsidRDefault="00B33B52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32"/>
          <w:szCs w:val="32"/>
        </w:rPr>
      </w:pPr>
      <w:r w:rsidRPr="00B33B52">
        <w:rPr>
          <w:rFonts w:ascii="Arial" w:hAnsi="Arial" w:cs="Arial"/>
          <w:sz w:val="32"/>
          <w:szCs w:val="32"/>
        </w:rPr>
        <w:t>The Ballroom, The Royal Seven Stars Hotel, Totnes</w:t>
      </w:r>
    </w:p>
    <w:p w14:paraId="77F2C0C5" w14:textId="22971950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7pm for 7.30pm Three Course Dinner</w:t>
      </w:r>
    </w:p>
    <w:p w14:paraId="73851769" w14:textId="13B22487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Whilst listening to our local duo</w:t>
      </w:r>
    </w:p>
    <w:p w14:paraId="3483AFF5" w14:textId="0C011A90" w:rsidR="004527B1" w:rsidRP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48"/>
          <w:szCs w:val="48"/>
        </w:rPr>
      </w:pPr>
      <w:r w:rsidRPr="004527B1">
        <w:rPr>
          <w:rFonts w:ascii="Arial" w:hAnsi="Arial" w:cs="Arial"/>
          <w:b/>
          <w:bCs/>
          <w:sz w:val="48"/>
          <w:szCs w:val="48"/>
        </w:rPr>
        <w:t>JAZZIENT</w:t>
      </w:r>
    </w:p>
    <w:p w14:paraId="311881F8" w14:textId="66FBCC7A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Then dance the night away to</w:t>
      </w:r>
    </w:p>
    <w:p w14:paraId="0CD9B8BF" w14:textId="1BBEDA76" w:rsidR="004527B1" w:rsidRDefault="00B33B52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‘</w:t>
      </w:r>
      <w:r w:rsidR="004527B1" w:rsidRPr="004527B1">
        <w:rPr>
          <w:rFonts w:ascii="Arial" w:hAnsi="Arial" w:cs="Arial"/>
          <w:b/>
          <w:bCs/>
          <w:sz w:val="48"/>
          <w:szCs w:val="48"/>
        </w:rPr>
        <w:t xml:space="preserve">JOEY THE LIPS </w:t>
      </w:r>
      <w:r>
        <w:rPr>
          <w:rFonts w:ascii="Arial" w:hAnsi="Arial" w:cs="Arial"/>
          <w:b/>
          <w:bCs/>
          <w:sz w:val="48"/>
          <w:szCs w:val="48"/>
        </w:rPr>
        <w:t>‘</w:t>
      </w:r>
    </w:p>
    <w:p w14:paraId="72BFA09E" w14:textId="57CD1249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Minimum Ticket donation £35.00 includes win</w:t>
      </w:r>
      <w:r w:rsidR="00AC3946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, 3 course dinner &amp; entertainment.</w:t>
      </w:r>
    </w:p>
    <w:p w14:paraId="53710E89" w14:textId="36DC40C8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Email: ffctotnesmarketing</w:t>
      </w:r>
      <w:r w:rsidR="00097EC4">
        <w:rPr>
          <w:rFonts w:ascii="Arial" w:hAnsi="Arial" w:cs="Arial"/>
          <w:b/>
          <w:bCs/>
          <w:sz w:val="28"/>
          <w:szCs w:val="28"/>
        </w:rPr>
        <w:t>@gmail.com</w:t>
      </w:r>
      <w:r>
        <w:rPr>
          <w:rFonts w:ascii="Arial" w:hAnsi="Arial" w:cs="Arial"/>
          <w:b/>
          <w:bCs/>
          <w:sz w:val="28"/>
          <w:szCs w:val="28"/>
        </w:rPr>
        <w:t xml:space="preserve"> or call 07597 397 666</w:t>
      </w:r>
    </w:p>
    <w:p w14:paraId="7F1F5973" w14:textId="774EE828" w:rsidR="004527B1" w:rsidRDefault="004527B1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B33B52">
        <w:rPr>
          <w:rFonts w:ascii="Arial" w:hAnsi="Arial" w:cs="Arial"/>
          <w:b/>
          <w:bCs/>
          <w:sz w:val="24"/>
          <w:szCs w:val="24"/>
        </w:rPr>
        <w:t>Tables of ten available for a corporate Christmas celebration whilst raising much needed funds to help provide Meal</w:t>
      </w:r>
      <w:r w:rsidR="00B33B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B33B52">
        <w:rPr>
          <w:rFonts w:ascii="Arial" w:hAnsi="Arial" w:cs="Arial"/>
          <w:b/>
          <w:bCs/>
          <w:sz w:val="24"/>
          <w:szCs w:val="24"/>
        </w:rPr>
        <w:t xml:space="preserve">kits to </w:t>
      </w:r>
      <w:proofErr w:type="gramStart"/>
      <w:r w:rsidRPr="00B33B52">
        <w:rPr>
          <w:rFonts w:ascii="Arial" w:hAnsi="Arial" w:cs="Arial"/>
          <w:b/>
          <w:bCs/>
          <w:sz w:val="24"/>
          <w:szCs w:val="24"/>
        </w:rPr>
        <w:t>low income</w:t>
      </w:r>
      <w:proofErr w:type="gramEnd"/>
      <w:r w:rsidRPr="00B33B52">
        <w:rPr>
          <w:rFonts w:ascii="Arial" w:hAnsi="Arial" w:cs="Arial"/>
          <w:b/>
          <w:bCs/>
          <w:sz w:val="24"/>
          <w:szCs w:val="24"/>
        </w:rPr>
        <w:t xml:space="preserve"> families during the school holidays</w:t>
      </w:r>
    </w:p>
    <w:p w14:paraId="5D9C71CB" w14:textId="4CD8D18B" w:rsidR="006F0F58" w:rsidRDefault="006F0F58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4EBA779" wp14:editId="2401223C">
            <wp:extent cx="480060" cy="480060"/>
            <wp:effectExtent l="0" t="0" r="0" b="0"/>
            <wp:docPr id="71785067" name="Picture 2" descr="A round white circle with food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5067" name="Picture 2" descr="A round white circle with food on i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4" cy="4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312D" w14:textId="7BDB0858" w:rsidR="006F0F58" w:rsidRPr="00B33B52" w:rsidRDefault="006F0F58" w:rsidP="00B33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F0F58" w:rsidRPr="00B33B52" w:rsidSect="00B33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B1"/>
    <w:rsid w:val="00097EC4"/>
    <w:rsid w:val="004527B1"/>
    <w:rsid w:val="006B03D6"/>
    <w:rsid w:val="006F0F58"/>
    <w:rsid w:val="00866478"/>
    <w:rsid w:val="008C6B1D"/>
    <w:rsid w:val="00A54B03"/>
    <w:rsid w:val="00AC3946"/>
    <w:rsid w:val="00B33B52"/>
    <w:rsid w:val="00C14BCC"/>
    <w:rsid w:val="00C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E035"/>
  <w15:chartTrackingRefBased/>
  <w15:docId w15:val="{FBB8673E-7C2B-4DD3-B05E-5747115D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t\Desktop\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14BB-ABCA-41EA-8431-9F6D0924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53</TotalTime>
  <Pages>1</Pages>
  <Words>125</Words>
  <Characters>640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</dc:creator>
  <cp:keywords/>
  <dc:description/>
  <cp:lastModifiedBy>susie watt</cp:lastModifiedBy>
  <cp:revision>7</cp:revision>
  <cp:lastPrinted>2025-10-06T10:53:00Z</cp:lastPrinted>
  <dcterms:created xsi:type="dcterms:W3CDTF">2025-10-06T08:56:00Z</dcterms:created>
  <dcterms:modified xsi:type="dcterms:W3CDTF">2025-10-06T10:54:00Z</dcterms:modified>
</cp:coreProperties>
</file>