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4EE22" w14:textId="0398BD0B" w:rsidR="00EA3A10" w:rsidRDefault="00724479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98FE6E" wp14:editId="644C887E">
            <wp:extent cx="1074420" cy="1074420"/>
            <wp:effectExtent l="0" t="0" r="0" b="0"/>
            <wp:docPr id="126212497" name="Picture 1" descr="A round white circle with food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2497" name="Picture 1" descr="A round white circle with food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749" cy="10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A36" w14:textId="77777777" w:rsidR="00A4457C" w:rsidRDefault="00A4457C" w:rsidP="00724479">
      <w:pPr>
        <w:jc w:val="center"/>
        <w:rPr>
          <w:rFonts w:ascii="Arial" w:hAnsi="Arial" w:cs="Arial"/>
          <w:sz w:val="24"/>
          <w:szCs w:val="24"/>
        </w:rPr>
      </w:pPr>
    </w:p>
    <w:p w14:paraId="7DB0D848" w14:textId="4B72A68A" w:rsidR="00724479" w:rsidRPr="00A4457C" w:rsidRDefault="00724479" w:rsidP="007244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457C">
        <w:rPr>
          <w:rFonts w:ascii="Arial" w:hAnsi="Arial" w:cs="Arial"/>
          <w:b/>
          <w:bCs/>
          <w:sz w:val="24"/>
          <w:szCs w:val="24"/>
        </w:rPr>
        <w:t>FOOD FOR CHILDREN TOTNES CIC</w:t>
      </w:r>
    </w:p>
    <w:p w14:paraId="6E54672B" w14:textId="68249BF1" w:rsidR="00724479" w:rsidRPr="00A4457C" w:rsidRDefault="00724479" w:rsidP="007244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457C">
        <w:rPr>
          <w:rFonts w:ascii="Arial" w:hAnsi="Arial" w:cs="Arial"/>
          <w:b/>
          <w:bCs/>
          <w:sz w:val="24"/>
          <w:szCs w:val="24"/>
        </w:rPr>
        <w:t>NOTICE OF ANNUAL GENERAL MEETING (AGM)</w:t>
      </w:r>
    </w:p>
    <w:p w14:paraId="34D84CAB" w14:textId="4741655B" w:rsidR="00724479" w:rsidRDefault="00724479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held on Saturday 30</w:t>
      </w:r>
      <w:r w:rsidRPr="0072447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November 2024 at 6pm in the Ballroom of </w:t>
      </w:r>
    </w:p>
    <w:p w14:paraId="783395CF" w14:textId="5C26E54A" w:rsidR="00724479" w:rsidRDefault="00724479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Royal Seven Stars Hotel, Totnes</w:t>
      </w:r>
    </w:p>
    <w:p w14:paraId="6EC79459" w14:textId="328D7FD9" w:rsidR="00724479" w:rsidRDefault="00724479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Followed by our biggest </w:t>
      </w:r>
      <w:r w:rsidRPr="00A4457C">
        <w:rPr>
          <w:rFonts w:ascii="Arial" w:hAnsi="Arial" w:cs="Arial"/>
          <w:b/>
          <w:bCs/>
          <w:sz w:val="24"/>
          <w:szCs w:val="24"/>
        </w:rPr>
        <w:t>FUNDRAISER</w:t>
      </w:r>
      <w:r>
        <w:rPr>
          <w:rFonts w:ascii="Arial" w:hAnsi="Arial" w:cs="Arial"/>
          <w:sz w:val="24"/>
          <w:szCs w:val="24"/>
        </w:rPr>
        <w:t xml:space="preserve"> to date</w:t>
      </w:r>
    </w:p>
    <w:p w14:paraId="1D3E0E82" w14:textId="22337B22" w:rsidR="00724479" w:rsidRPr="00A4457C" w:rsidRDefault="00724479" w:rsidP="007244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457C">
        <w:rPr>
          <w:rFonts w:ascii="Arial" w:hAnsi="Arial" w:cs="Arial"/>
          <w:b/>
          <w:bCs/>
          <w:sz w:val="24"/>
          <w:szCs w:val="24"/>
        </w:rPr>
        <w:t xml:space="preserve">THREE COURSE DINNER, WINE &amp; DANCE THE NIGHT AWAY WITH </w:t>
      </w:r>
    </w:p>
    <w:p w14:paraId="35F75494" w14:textId="51EE95D7" w:rsidR="00724479" w:rsidRPr="00A4457C" w:rsidRDefault="00724479" w:rsidP="007244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457C">
        <w:rPr>
          <w:rFonts w:ascii="Arial" w:hAnsi="Arial" w:cs="Arial"/>
          <w:b/>
          <w:bCs/>
          <w:sz w:val="24"/>
          <w:szCs w:val="24"/>
        </w:rPr>
        <w:t>‘FUNK &amp; DISORDERLY’ AND THE FABULOUS ‘LIV EGAN’</w:t>
      </w:r>
    </w:p>
    <w:p w14:paraId="5027CB8A" w14:textId="04399A1F" w:rsidR="00724479" w:rsidRPr="00A4457C" w:rsidRDefault="00724479" w:rsidP="00724479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A4457C">
        <w:rPr>
          <w:rFonts w:ascii="Arial" w:hAnsi="Arial" w:cs="Arial"/>
          <w:color w:val="FF0000"/>
          <w:sz w:val="24"/>
          <w:szCs w:val="24"/>
        </w:rPr>
        <w:t>Limited Corporate/Sponsorship tables available (10 seats per table)</w:t>
      </w:r>
    </w:p>
    <w:p w14:paraId="3F9D7B6A" w14:textId="5A704E3E" w:rsidR="00724479" w:rsidRDefault="00724479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email: </w:t>
      </w:r>
      <w:hyperlink r:id="rId5" w:history="1">
        <w:r w:rsidRPr="00D45EC5">
          <w:rPr>
            <w:rStyle w:val="Hyperlink"/>
            <w:rFonts w:ascii="Arial" w:hAnsi="Arial" w:cs="Arial"/>
            <w:sz w:val="24"/>
            <w:szCs w:val="24"/>
          </w:rPr>
          <w:t>ffctotnesmarketing@gmail.com</w:t>
        </w:r>
      </w:hyperlink>
      <w:r>
        <w:rPr>
          <w:rFonts w:ascii="Arial" w:hAnsi="Arial" w:cs="Arial"/>
          <w:sz w:val="24"/>
          <w:szCs w:val="24"/>
        </w:rPr>
        <w:t xml:space="preserve"> or phone: 01803 222629</w:t>
      </w:r>
    </w:p>
    <w:p w14:paraId="5CF2C8E8" w14:textId="63E71019" w:rsidR="00724479" w:rsidRDefault="00724479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WONDERFUL RAFFLE WITH SOME UNIQUE PRIZES</w:t>
      </w:r>
    </w:p>
    <w:p w14:paraId="60EB75E9" w14:textId="5A98774A" w:rsidR="00724479" w:rsidRDefault="00724479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(To donate a prize please contact 01803 222629)</w:t>
      </w:r>
    </w:p>
    <w:p w14:paraId="7E60E377" w14:textId="4FA36655" w:rsidR="00724479" w:rsidRDefault="00724479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Tickets will be available soon</w:t>
      </w:r>
    </w:p>
    <w:p w14:paraId="022BC5B6" w14:textId="132C72F4" w:rsidR="00724479" w:rsidRDefault="00A4457C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 our website for more information on Food </w:t>
      </w:r>
      <w:proofErr w:type="gramStart"/>
      <w:r>
        <w:rPr>
          <w:rFonts w:ascii="Arial" w:hAnsi="Arial" w:cs="Arial"/>
          <w:sz w:val="24"/>
          <w:szCs w:val="24"/>
        </w:rPr>
        <w:t>For</w:t>
      </w:r>
      <w:proofErr w:type="gramEnd"/>
      <w:r>
        <w:rPr>
          <w:rFonts w:ascii="Arial" w:hAnsi="Arial" w:cs="Arial"/>
          <w:sz w:val="24"/>
          <w:szCs w:val="24"/>
        </w:rPr>
        <w:t xml:space="preserve"> Children: foodforchildren.co.uk</w:t>
      </w:r>
    </w:p>
    <w:p w14:paraId="38D0BE8E" w14:textId="281709C9" w:rsidR="00A4457C" w:rsidRPr="00724479" w:rsidRDefault="00A4457C" w:rsidP="007244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 our Facebook page</w:t>
      </w:r>
    </w:p>
    <w:sectPr w:rsidR="00A4457C" w:rsidRPr="00724479" w:rsidSect="00A4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79"/>
    <w:rsid w:val="00175297"/>
    <w:rsid w:val="00724479"/>
    <w:rsid w:val="00A4457C"/>
    <w:rsid w:val="00EA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E585"/>
  <w15:chartTrackingRefBased/>
  <w15:docId w15:val="{24E8487C-7B00-4A2F-9524-6BADD0DB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fctotnesmarketing@gmail.com" TargetMode="Externa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t\Desktop\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16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</dc:creator>
  <cp:keywords/>
  <dc:description/>
  <cp:lastModifiedBy>susie watt</cp:lastModifiedBy>
  <cp:revision>1</cp:revision>
  <dcterms:created xsi:type="dcterms:W3CDTF">2024-09-27T08:52:00Z</dcterms:created>
  <dcterms:modified xsi:type="dcterms:W3CDTF">2024-09-27T09:08:00Z</dcterms:modified>
</cp:coreProperties>
</file>